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EFA" w:rsidRDefault="007C56E5">
      <w:pPr>
        <w:pStyle w:val="Normal1"/>
        <w:rPr>
          <w:b/>
        </w:rPr>
      </w:pPr>
      <w:r>
        <w:rPr>
          <w:b/>
        </w:rPr>
        <w:t xml:space="preserve">PROJECT POSTMORTEM SUBMISSION FRIDAY </w:t>
      </w:r>
      <w:r w:rsidR="00D275D4">
        <w:rPr>
          <w:b/>
        </w:rPr>
        <w:t>10</w:t>
      </w:r>
      <w:r>
        <w:rPr>
          <w:b/>
          <w:vertAlign w:val="superscript"/>
        </w:rPr>
        <w:t>TH</w:t>
      </w:r>
      <w:r w:rsidR="00D275D4">
        <w:rPr>
          <w:b/>
        </w:rPr>
        <w:t xml:space="preserve"> MAY 2019</w:t>
      </w:r>
    </w:p>
    <w:p w:rsidR="00083EFA" w:rsidRDefault="007C56E5">
      <w:pPr>
        <w:pStyle w:val="Normal1"/>
      </w:pPr>
      <w:r>
        <w:t>Once you have made your final presentation</w:t>
      </w:r>
      <w:r w:rsidR="00D275D4">
        <w:t xml:space="preserve"> and the final walkthrough of your game has been uploaded to Itch.IO</w:t>
      </w:r>
      <w:r>
        <w:t xml:space="preserve"> WE NEED YOU TO SUBMIT THE FOLLOWING COMPONENTS UPLOADED TO </w:t>
      </w:r>
      <w:proofErr w:type="gramStart"/>
      <w:r>
        <w:t>A</w:t>
      </w:r>
      <w:proofErr w:type="gramEnd"/>
      <w:r>
        <w:t xml:space="preserve"> SEPERATELY LABELLED GITHUB FOLDER</w:t>
      </w:r>
    </w:p>
    <w:p w:rsidR="00083EFA" w:rsidRDefault="007C56E5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 xml:space="preserve">A SINGLE PAGE OF A4 (MAXIMUM) WHICH LISTS THE OVERVIEW OF THE ASSETS YOU HAVE PRODUCED FOR THE PROJECT, WHETHER THEY HAVE MADE IT INTO THE FINAL GAME OR NOT. </w:t>
      </w:r>
    </w:p>
    <w:p w:rsidR="00083EFA" w:rsidRPr="00D275D4" w:rsidRDefault="007C56E5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 xml:space="preserve">A COMPLETED REVIEW OF THE PROJECT </w:t>
      </w:r>
      <w:r>
        <w:rPr>
          <w:b/>
          <w:color w:val="000000"/>
        </w:rPr>
        <w:t>USING THE TEMPLATE PROVIDED BELOW</w:t>
      </w:r>
      <w:r>
        <w:rPr>
          <w:color w:val="000000"/>
        </w:rPr>
        <w:t xml:space="preserve">.  PLEASE REMEMBER THAT THE MORE DETAIL YOU ADD TO THIS COMPONENT THE EASIER IT IS FOR US TO JUDGE </w:t>
      </w:r>
      <w:proofErr w:type="gramStart"/>
      <w:r>
        <w:rPr>
          <w:color w:val="000000"/>
        </w:rPr>
        <w:t>YOUR</w:t>
      </w:r>
      <w:proofErr w:type="gramEnd"/>
      <w:r>
        <w:rPr>
          <w:color w:val="000000"/>
        </w:rPr>
        <w:t xml:space="preserve"> WORK. SO AVOID SINGLE LINES OF TEXT. </w:t>
      </w:r>
      <w:r>
        <w:rPr>
          <w:b/>
          <w:color w:val="000000"/>
        </w:rPr>
        <w:t>EXPLAIN WHAT YOU MEAN</w:t>
      </w:r>
      <w:r>
        <w:rPr>
          <w:color w:val="000000"/>
        </w:rPr>
        <w:t>.</w:t>
      </w:r>
    </w:p>
    <w:p w:rsidR="00D275D4" w:rsidRDefault="00D275D4" w:rsidP="00D275D4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/>
        <w:contextualSpacing/>
      </w:pP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88"/>
        <w:gridCol w:w="6588"/>
      </w:tblGrid>
      <w:tr w:rsidR="00083EFA">
        <w:tc>
          <w:tcPr>
            <w:tcW w:w="2988" w:type="dxa"/>
          </w:tcPr>
          <w:p w:rsidR="00083EFA" w:rsidRDefault="007C56E5">
            <w:pPr>
              <w:pStyle w:val="Normal1"/>
              <w:rPr>
                <w:b/>
              </w:rPr>
            </w:pPr>
            <w:r>
              <w:rPr>
                <w:b/>
              </w:rPr>
              <w:t>STUDENT NAME</w:t>
            </w:r>
          </w:p>
        </w:tc>
        <w:tc>
          <w:tcPr>
            <w:tcW w:w="6588" w:type="dxa"/>
          </w:tcPr>
          <w:p w:rsidR="00083EFA" w:rsidRDefault="005A2655">
            <w:pPr>
              <w:pStyle w:val="Normal1"/>
            </w:pPr>
            <w:r>
              <w:t xml:space="preserve">Alexandru Slav </w:t>
            </w:r>
          </w:p>
        </w:tc>
      </w:tr>
      <w:tr w:rsidR="00083EFA">
        <w:tc>
          <w:tcPr>
            <w:tcW w:w="2988" w:type="dxa"/>
          </w:tcPr>
          <w:p w:rsidR="00083EFA" w:rsidRDefault="007C56E5">
            <w:pPr>
              <w:pStyle w:val="Normal1"/>
              <w:rPr>
                <w:b/>
              </w:rPr>
            </w:pPr>
            <w:r>
              <w:rPr>
                <w:b/>
              </w:rPr>
              <w:t>PROJECT NAME</w:t>
            </w:r>
          </w:p>
        </w:tc>
        <w:tc>
          <w:tcPr>
            <w:tcW w:w="6588" w:type="dxa"/>
          </w:tcPr>
          <w:p w:rsidR="00083EFA" w:rsidRDefault="000C72CC">
            <w:pPr>
              <w:pStyle w:val="Normal1"/>
            </w:pPr>
            <w:r>
              <w:t xml:space="preserve">Group 11: </w:t>
            </w:r>
            <w:proofErr w:type="spellStart"/>
            <w:r>
              <w:t>Slings</w:t>
            </w:r>
            <w:r w:rsidR="005A2655">
              <w:t>py</w:t>
            </w:r>
            <w:proofErr w:type="spellEnd"/>
            <w:r w:rsidR="005A2655">
              <w:t xml:space="preserve"> </w:t>
            </w:r>
          </w:p>
        </w:tc>
      </w:tr>
      <w:tr w:rsidR="00083EFA">
        <w:tc>
          <w:tcPr>
            <w:tcW w:w="2988" w:type="dxa"/>
          </w:tcPr>
          <w:p w:rsidR="00D275D4" w:rsidRDefault="007C56E5">
            <w:pPr>
              <w:pStyle w:val="Normal1"/>
            </w:pPr>
            <w:r>
              <w:t>What do you think went well on the project?</w:t>
            </w:r>
          </w:p>
        </w:tc>
        <w:tc>
          <w:tcPr>
            <w:tcW w:w="6588" w:type="dxa"/>
          </w:tcPr>
          <w:p w:rsidR="002D4A55" w:rsidRDefault="00E63933" w:rsidP="00D275D4">
            <w:pPr>
              <w:pStyle w:val="Normal1"/>
            </w:pPr>
            <w:r>
              <w:t>The game we decided to make was very organized. Our programmer created prefabs for all the assets we decided to put in the actual game</w:t>
            </w:r>
            <w:r w:rsidR="000C72CC">
              <w:t xml:space="preserve"> to mak</w:t>
            </w:r>
            <w:r w:rsidR="00DD2327">
              <w:t>e our job (designers) easier. Due to the fact that the programmer made all the prefabs, we were able to concentrate on the leve</w:t>
            </w:r>
            <w:r w:rsidR="002D4A55">
              <w:t>l design, even though we made only 12 levels.</w:t>
            </w:r>
          </w:p>
          <w:p w:rsidR="002D4A55" w:rsidRDefault="002D4A55" w:rsidP="00D275D4">
            <w:pPr>
              <w:pStyle w:val="Normal1"/>
            </w:pPr>
          </w:p>
        </w:tc>
      </w:tr>
      <w:tr w:rsidR="00083EFA">
        <w:tc>
          <w:tcPr>
            <w:tcW w:w="2988" w:type="dxa"/>
          </w:tcPr>
          <w:p w:rsidR="00083EFA" w:rsidRDefault="007C56E5">
            <w:pPr>
              <w:pStyle w:val="Normal1"/>
            </w:pPr>
            <w:r>
              <w:t>What do you think needed improvement on the project?</w:t>
            </w:r>
          </w:p>
        </w:tc>
        <w:tc>
          <w:tcPr>
            <w:tcW w:w="6588" w:type="dxa"/>
          </w:tcPr>
          <w:p w:rsidR="00083EFA" w:rsidRDefault="002D4A55" w:rsidP="00FE70EC">
            <w:pPr>
              <w:pStyle w:val="Normal1"/>
            </w:pPr>
            <w:r>
              <w:t xml:space="preserve">The fact that we need to learn to finish the tasks before the sprint week’s end. There were a lot of times when we put the tasks to ‘Verify’ in the Wednesday morning before the lecture starts or a little bit after. </w:t>
            </w:r>
            <w:r w:rsidR="00FE70EC">
              <w:t xml:space="preserve">It’s not a complaint, the project being a great 3 month journey. </w:t>
            </w:r>
          </w:p>
        </w:tc>
      </w:tr>
      <w:tr w:rsidR="00083EFA">
        <w:tc>
          <w:tcPr>
            <w:tcW w:w="2988" w:type="dxa"/>
          </w:tcPr>
          <w:p w:rsidR="00083EFA" w:rsidRDefault="007C56E5">
            <w:pPr>
              <w:pStyle w:val="Normal1"/>
            </w:pPr>
            <w:r>
              <w:t>What do you think of your own contribution to the project?</w:t>
            </w:r>
          </w:p>
          <w:p w:rsidR="00D275D4" w:rsidRDefault="00D275D4">
            <w:pPr>
              <w:pStyle w:val="Normal1"/>
            </w:pPr>
          </w:p>
          <w:p w:rsidR="00D275D4" w:rsidRDefault="00D275D4">
            <w:pPr>
              <w:pStyle w:val="Normal1"/>
            </w:pPr>
            <w:r>
              <w:t xml:space="preserve">Reflect on the quantity and quality of your work. Whether you were reliable as a team member, your general </w:t>
            </w:r>
            <w:proofErr w:type="spellStart"/>
            <w:r>
              <w:t>behaviour</w:t>
            </w:r>
            <w:proofErr w:type="spellEnd"/>
            <w:r>
              <w:t>, whether you were proactive in spotting problems.  These are the key qualities of a professional.</w:t>
            </w:r>
          </w:p>
        </w:tc>
        <w:tc>
          <w:tcPr>
            <w:tcW w:w="6588" w:type="dxa"/>
          </w:tcPr>
          <w:p w:rsidR="00083EFA" w:rsidRDefault="00FE70EC" w:rsidP="00D275D4">
            <w:pPr>
              <w:pStyle w:val="Normal1"/>
            </w:pPr>
            <w:r>
              <w:t>I don’t believe I did my best, but I am very satisfied of what I did, I learned that I don’t have to do only my part and if there are any issues in other ‘sectors’ I can lend a hand. I like that I managed to cover almost all of the tasks, even if I was not the right one to do them. (I mean, I did programing, sound editing and character design, level design)</w:t>
            </w:r>
          </w:p>
          <w:p w:rsidR="00FE70EC" w:rsidRDefault="00FE70EC" w:rsidP="00D275D4">
            <w:pPr>
              <w:pStyle w:val="Normal1"/>
            </w:pPr>
            <w:r>
              <w:t>The thing that I’m not proud of is the fact that I was doing my tasks without communicating with my team mates, if the tasks were made when I was not at university, and sometimes I used to finish the sprint week on Wednesday morning, before the lecture.</w:t>
            </w:r>
          </w:p>
        </w:tc>
      </w:tr>
      <w:tr w:rsidR="00083EFA">
        <w:tc>
          <w:tcPr>
            <w:tcW w:w="2988" w:type="dxa"/>
          </w:tcPr>
          <w:p w:rsidR="00083EFA" w:rsidRDefault="007C56E5">
            <w:pPr>
              <w:pStyle w:val="Normal1"/>
              <w:rPr>
                <w:b/>
              </w:rPr>
            </w:pPr>
            <w:r>
              <w:rPr>
                <w:b/>
              </w:rPr>
              <w:t>OVERVIEW</w:t>
            </w:r>
          </w:p>
        </w:tc>
        <w:tc>
          <w:tcPr>
            <w:tcW w:w="6588" w:type="dxa"/>
          </w:tcPr>
          <w:p w:rsidR="00083EFA" w:rsidRDefault="00083EFA">
            <w:pPr>
              <w:pStyle w:val="Normal1"/>
            </w:pPr>
          </w:p>
        </w:tc>
      </w:tr>
      <w:tr w:rsidR="00083EFA">
        <w:tc>
          <w:tcPr>
            <w:tcW w:w="2988" w:type="dxa"/>
          </w:tcPr>
          <w:p w:rsidR="00083EFA" w:rsidRDefault="007C56E5">
            <w:pPr>
              <w:pStyle w:val="Normal1"/>
              <w:rPr>
                <w:b/>
              </w:rPr>
            </w:pPr>
            <w:r>
              <w:rPr>
                <w:b/>
              </w:rPr>
              <w:t>Thinking about the project you have worked on this year, what are the important lessons that you will take away from the experience for your next group project?</w:t>
            </w:r>
          </w:p>
          <w:p w:rsidR="00083EFA" w:rsidRDefault="00083EFA">
            <w:pPr>
              <w:pStyle w:val="Normal1"/>
              <w:rPr>
                <w:b/>
              </w:rPr>
            </w:pPr>
          </w:p>
          <w:p w:rsidR="00083EFA" w:rsidRDefault="00083EFA">
            <w:pPr>
              <w:pStyle w:val="Normal1"/>
              <w:rPr>
                <w:b/>
              </w:rPr>
            </w:pPr>
          </w:p>
        </w:tc>
        <w:tc>
          <w:tcPr>
            <w:tcW w:w="6588" w:type="dxa"/>
          </w:tcPr>
          <w:p w:rsidR="00083EFA" w:rsidRDefault="00083EFA">
            <w:pPr>
              <w:pStyle w:val="Normal1"/>
            </w:pPr>
          </w:p>
          <w:p w:rsidR="00083EFA" w:rsidRDefault="00FE70EC" w:rsidP="007F43F9">
            <w:pPr>
              <w:pStyle w:val="Normal1"/>
            </w:pPr>
            <w:r>
              <w:t xml:space="preserve">I will try to communicate as much as I will </w:t>
            </w:r>
            <w:r w:rsidR="007F43F9">
              <w:t>be able to</w:t>
            </w:r>
            <w:r>
              <w:t xml:space="preserve">. I </w:t>
            </w:r>
            <w:r w:rsidR="007F43F9">
              <w:t>will have to take care, and manage my time properly, otherwise I will be responsible for my failures.</w:t>
            </w:r>
          </w:p>
        </w:tc>
      </w:tr>
    </w:tbl>
    <w:p w:rsidR="00083EFA" w:rsidRDefault="00083EFA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 w:hanging="720"/>
      </w:pPr>
    </w:p>
    <w:p w:rsidR="00083EFA" w:rsidRDefault="007C56E5">
      <w:pPr>
        <w:pStyle w:val="Normal1"/>
        <w:rPr>
          <w:b/>
        </w:rPr>
      </w:pPr>
      <w:r>
        <w:rPr>
          <w:b/>
        </w:rPr>
        <w:t>Asset List</w:t>
      </w:r>
    </w:p>
    <w:p w:rsidR="007F43F9" w:rsidRDefault="007F43F9" w:rsidP="007F43F9">
      <w:pPr>
        <w:pStyle w:val="Normal1"/>
        <w:numPr>
          <w:ilvl w:val="0"/>
          <w:numId w:val="2"/>
        </w:numPr>
        <w:rPr>
          <w:b/>
        </w:rPr>
      </w:pPr>
      <w:r>
        <w:rPr>
          <w:b/>
        </w:rPr>
        <w:t>4 levels</w:t>
      </w:r>
    </w:p>
    <w:p w:rsidR="007F43F9" w:rsidRDefault="007F43F9" w:rsidP="007F43F9">
      <w:pPr>
        <w:pStyle w:val="Normal1"/>
        <w:numPr>
          <w:ilvl w:val="0"/>
          <w:numId w:val="2"/>
        </w:numPr>
        <w:rPr>
          <w:b/>
        </w:rPr>
      </w:pPr>
      <w:r>
        <w:rPr>
          <w:b/>
        </w:rPr>
        <w:t>Guard character</w:t>
      </w:r>
    </w:p>
    <w:p w:rsidR="007F43F9" w:rsidRDefault="007F43F9" w:rsidP="007F43F9">
      <w:pPr>
        <w:pStyle w:val="Normal1"/>
        <w:numPr>
          <w:ilvl w:val="0"/>
          <w:numId w:val="2"/>
        </w:numPr>
        <w:rPr>
          <w:b/>
        </w:rPr>
      </w:pPr>
      <w:r>
        <w:rPr>
          <w:b/>
        </w:rPr>
        <w:t>Janitor character</w:t>
      </w:r>
    </w:p>
    <w:p w:rsidR="007F43F9" w:rsidRDefault="007F43F9" w:rsidP="007F43F9">
      <w:pPr>
        <w:pStyle w:val="Normal1"/>
        <w:numPr>
          <w:ilvl w:val="0"/>
          <w:numId w:val="2"/>
        </w:numPr>
        <w:rPr>
          <w:b/>
        </w:rPr>
      </w:pPr>
      <w:r>
        <w:rPr>
          <w:b/>
        </w:rPr>
        <w:t>Guard character from another perspective(not used)</w:t>
      </w:r>
    </w:p>
    <w:p w:rsidR="007F43F9" w:rsidRDefault="007F43F9" w:rsidP="007F43F9">
      <w:pPr>
        <w:pStyle w:val="Normal1"/>
        <w:numPr>
          <w:ilvl w:val="0"/>
          <w:numId w:val="2"/>
        </w:numPr>
        <w:rPr>
          <w:b/>
        </w:rPr>
      </w:pPr>
      <w:r>
        <w:rPr>
          <w:b/>
        </w:rPr>
        <w:t>Janitor character from another perspective (not used)</w:t>
      </w:r>
    </w:p>
    <w:p w:rsidR="007F43F9" w:rsidRDefault="007F43F9" w:rsidP="007F43F9">
      <w:pPr>
        <w:pStyle w:val="Normal1"/>
        <w:numPr>
          <w:ilvl w:val="0"/>
          <w:numId w:val="2"/>
        </w:numPr>
        <w:rPr>
          <w:b/>
        </w:rPr>
      </w:pPr>
      <w:r>
        <w:rPr>
          <w:b/>
        </w:rPr>
        <w:t>Main character</w:t>
      </w:r>
    </w:p>
    <w:p w:rsidR="007F43F9" w:rsidRDefault="007F43F9" w:rsidP="007F43F9">
      <w:pPr>
        <w:pStyle w:val="Normal1"/>
        <w:numPr>
          <w:ilvl w:val="0"/>
          <w:numId w:val="2"/>
        </w:numPr>
        <w:rPr>
          <w:b/>
        </w:rPr>
      </w:pPr>
      <w:r>
        <w:rPr>
          <w:b/>
        </w:rPr>
        <w:t>Air vent sound(not used)</w:t>
      </w:r>
    </w:p>
    <w:p w:rsidR="007F43F9" w:rsidRDefault="007F43F9" w:rsidP="007F43F9">
      <w:pPr>
        <w:pStyle w:val="Normal1"/>
        <w:numPr>
          <w:ilvl w:val="0"/>
          <w:numId w:val="2"/>
        </w:numPr>
        <w:rPr>
          <w:b/>
        </w:rPr>
      </w:pPr>
      <w:r>
        <w:rPr>
          <w:b/>
        </w:rPr>
        <w:t>Alarm sound(not used)</w:t>
      </w:r>
    </w:p>
    <w:p w:rsidR="007F43F9" w:rsidRDefault="007F43F9" w:rsidP="007F43F9">
      <w:pPr>
        <w:pStyle w:val="Normal1"/>
        <w:numPr>
          <w:ilvl w:val="0"/>
          <w:numId w:val="2"/>
        </w:numPr>
        <w:rPr>
          <w:b/>
        </w:rPr>
      </w:pPr>
      <w:r>
        <w:rPr>
          <w:b/>
        </w:rPr>
        <w:t>Background music(not used)</w:t>
      </w:r>
    </w:p>
    <w:p w:rsidR="007F43F9" w:rsidRDefault="007F43F9" w:rsidP="007F43F9">
      <w:pPr>
        <w:pStyle w:val="Normal1"/>
        <w:numPr>
          <w:ilvl w:val="0"/>
          <w:numId w:val="2"/>
        </w:numPr>
        <w:rPr>
          <w:b/>
        </w:rPr>
      </w:pPr>
      <w:r>
        <w:rPr>
          <w:b/>
        </w:rPr>
        <w:t>Collision sound(not used)</w:t>
      </w:r>
    </w:p>
    <w:p w:rsidR="007F43F9" w:rsidRDefault="007F43F9" w:rsidP="007F43F9">
      <w:pPr>
        <w:pStyle w:val="Normal1"/>
        <w:numPr>
          <w:ilvl w:val="0"/>
          <w:numId w:val="2"/>
        </w:numPr>
        <w:rPr>
          <w:b/>
        </w:rPr>
      </w:pPr>
      <w:r>
        <w:rPr>
          <w:b/>
        </w:rPr>
        <w:t>Movement sound(not used)</w:t>
      </w:r>
    </w:p>
    <w:p w:rsidR="007F43F9" w:rsidRDefault="007F43F9" w:rsidP="007F43F9">
      <w:pPr>
        <w:pStyle w:val="Normal1"/>
        <w:numPr>
          <w:ilvl w:val="0"/>
          <w:numId w:val="2"/>
        </w:numPr>
        <w:rPr>
          <w:b/>
        </w:rPr>
      </w:pPr>
      <w:r>
        <w:rPr>
          <w:b/>
        </w:rPr>
        <w:t>Pick-up sound(not used)</w:t>
      </w:r>
    </w:p>
    <w:p w:rsidR="007F43F9" w:rsidRDefault="007F43F9" w:rsidP="007F43F9">
      <w:pPr>
        <w:pStyle w:val="Normal1"/>
        <w:numPr>
          <w:ilvl w:val="0"/>
          <w:numId w:val="2"/>
        </w:numPr>
        <w:rPr>
          <w:b/>
        </w:rPr>
      </w:pPr>
      <w:r>
        <w:rPr>
          <w:b/>
        </w:rPr>
        <w:t>4 maps (only the level design) (</w:t>
      </w:r>
      <w:proofErr w:type="spellStart"/>
      <w:r>
        <w:rPr>
          <w:b/>
        </w:rPr>
        <w:t>notused</w:t>
      </w:r>
      <w:proofErr w:type="spellEnd"/>
      <w:r>
        <w:rPr>
          <w:b/>
        </w:rPr>
        <w:t>)</w:t>
      </w:r>
    </w:p>
    <w:p w:rsidR="007F43F9" w:rsidRDefault="007F43F9" w:rsidP="007F43F9">
      <w:pPr>
        <w:pStyle w:val="Normal1"/>
        <w:numPr>
          <w:ilvl w:val="0"/>
          <w:numId w:val="2"/>
        </w:numPr>
        <w:rPr>
          <w:b/>
        </w:rPr>
      </w:pPr>
      <w:r>
        <w:rPr>
          <w:b/>
        </w:rPr>
        <w:t xml:space="preserve">Gathered information about the game from </w:t>
      </w:r>
      <w:proofErr w:type="spellStart"/>
      <w:r>
        <w:rPr>
          <w:b/>
        </w:rPr>
        <w:t>playtesters</w:t>
      </w:r>
      <w:proofErr w:type="spellEnd"/>
    </w:p>
    <w:p w:rsidR="007F43F9" w:rsidRDefault="007F43F9" w:rsidP="007F43F9">
      <w:pPr>
        <w:pStyle w:val="Normal1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Moodboards</w:t>
      </w:r>
      <w:proofErr w:type="spellEnd"/>
      <w:r>
        <w:rPr>
          <w:b/>
        </w:rPr>
        <w:t xml:space="preserve"> for the characters</w:t>
      </w:r>
    </w:p>
    <w:p w:rsidR="007F43F9" w:rsidRPr="007F43F9" w:rsidRDefault="007F43F9" w:rsidP="007F43F9">
      <w:pPr>
        <w:pStyle w:val="Normal1"/>
        <w:numPr>
          <w:ilvl w:val="0"/>
          <w:numId w:val="2"/>
        </w:numPr>
        <w:rPr>
          <w:b/>
        </w:rPr>
      </w:pPr>
      <w:r>
        <w:rPr>
          <w:b/>
        </w:rPr>
        <w:t>One script for Unity, with an AI included for the guards and janitors(not used)</w:t>
      </w:r>
      <w:bookmarkStart w:id="0" w:name="_GoBack"/>
      <w:bookmarkEnd w:id="0"/>
    </w:p>
    <w:sectPr w:rsidR="007F43F9" w:rsidRPr="007F43F9" w:rsidSect="00083EFA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EF2614"/>
    <w:multiLevelType w:val="multilevel"/>
    <w:tmpl w:val="0EF401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7D772E"/>
    <w:multiLevelType w:val="hybridMultilevel"/>
    <w:tmpl w:val="134A4BC2"/>
    <w:lvl w:ilvl="0" w:tplc="A2CE65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EFA"/>
    <w:rsid w:val="00083EFA"/>
    <w:rsid w:val="000C72CC"/>
    <w:rsid w:val="002D4A55"/>
    <w:rsid w:val="005A2655"/>
    <w:rsid w:val="007C56E5"/>
    <w:rsid w:val="007F43F9"/>
    <w:rsid w:val="00A9460B"/>
    <w:rsid w:val="00B65A3E"/>
    <w:rsid w:val="00D275D4"/>
    <w:rsid w:val="00DD2327"/>
    <w:rsid w:val="00E47E7E"/>
    <w:rsid w:val="00E63933"/>
    <w:rsid w:val="00FE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180D9"/>
  <w15:docId w15:val="{53A3C6BD-15DE-466B-A5AA-EFD2F718E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5A3E"/>
  </w:style>
  <w:style w:type="paragraph" w:styleId="Heading1">
    <w:name w:val="heading 1"/>
    <w:basedOn w:val="Normal1"/>
    <w:next w:val="Normal1"/>
    <w:rsid w:val="00083EF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083EF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083EF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083EF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083EF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083EF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83EFA"/>
  </w:style>
  <w:style w:type="paragraph" w:styleId="Title">
    <w:name w:val="Title"/>
    <w:basedOn w:val="Normal1"/>
    <w:next w:val="Normal1"/>
    <w:rsid w:val="00083EFA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083EF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83EFA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C546921</Template>
  <TotalTime>0</TotalTime>
  <Pages>2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Games</dc:creator>
  <cp:lastModifiedBy>Alexandru Slav (s195647)</cp:lastModifiedBy>
  <cp:revision>2</cp:revision>
  <dcterms:created xsi:type="dcterms:W3CDTF">2019-05-10T12:03:00Z</dcterms:created>
  <dcterms:modified xsi:type="dcterms:W3CDTF">2019-05-10T12:03:00Z</dcterms:modified>
</cp:coreProperties>
</file>